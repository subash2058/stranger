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24B1F118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411AA65F" w14:textId="24F0D93A" w:rsidR="007A0F44" w:rsidRPr="00565B06" w:rsidRDefault="00B93D40" w:rsidP="00174A87">
            <w:pPr>
              <w:pStyle w:val="Title"/>
            </w:pPr>
            <w:r>
              <w:t>Subash</w:t>
            </w:r>
          </w:p>
          <w:p w14:paraId="366D5CDC" w14:textId="44BF711F" w:rsidR="007A0F44" w:rsidRPr="00565B06" w:rsidRDefault="00B93D40" w:rsidP="00174A87">
            <w:pPr>
              <w:pStyle w:val="Subtitle"/>
            </w:pPr>
            <w:r>
              <w:t>poudel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C902F4D" w14:textId="04B07866" w:rsidR="007A0F44" w:rsidRDefault="0068746B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434CE482BEED4AB38379B025344E98F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93D40">
                  <w:t xml:space="preserve">Lalitpur ward-11, </w:t>
                </w:r>
                <w:proofErr w:type="spellStart"/>
                <w:r w:rsidR="00B93D40">
                  <w:t>chakupat</w:t>
                </w:r>
                <w:proofErr w:type="spellEnd"/>
                <w:r w:rsidR="00B93D40">
                  <w:t xml:space="preserve"> Nepal 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75838D8" wp14:editId="5E89727C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52817BB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2736C78" w14:textId="1D84DDD7" w:rsidR="007A0F44" w:rsidRDefault="0068746B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46F913B985A04FBFA09D6B88A4BC3CC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93D40">
                  <w:t>9816549955</w:t>
                </w:r>
              </w:sdtContent>
            </w:sdt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9F9EBD7" wp14:editId="63D98D6A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5725356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1152D16" w14:textId="795CF0DE" w:rsidR="007A0F44" w:rsidRDefault="0068746B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911A974F27C142F594FB751F0ED77FE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B93D40">
                  <w:t>splucky389@gmail.com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2C131472" wp14:editId="73041355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109BADA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46F5147" w14:textId="77777777" w:rsidR="007A0F44" w:rsidRDefault="0068746B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26708E51F1D04F6AB2A7342B4AE92D3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A0F44" w:rsidRPr="009D0878">
                  <w:t>LinkedIn Profile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E668D60" wp14:editId="3F4A927D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E86262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D8DD1AE" w14:textId="77777777" w:rsidR="007A0F44" w:rsidRPr="00565B06" w:rsidRDefault="0068746B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4D6577CC2ECB47C3B52D647FF637FAF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A0F44" w:rsidRPr="009D0878">
                  <w:t>Twitter/Blog/Portfolio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AE28D91" wp14:editId="505DCA71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0B62C42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42053126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97ADEAA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92C37EE" wp14:editId="706A67F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116B529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9BCFB65" w14:textId="77777777" w:rsidR="000E24AC" w:rsidRPr="00565B06" w:rsidRDefault="0068746B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7D8A90FE69364182AB7A0FD4BEC208A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5C3B6861" w14:textId="29FFE513" w:rsidR="00A77B4D" w:rsidRPr="00565B06" w:rsidRDefault="00B93D40" w:rsidP="007850D1">
      <w:r w:rsidRPr="005E6894">
        <w:rPr>
          <w:rFonts w:ascii="Times New Roman" w:hAnsi="Times New Roman" w:cs="Times New Roman"/>
        </w:rPr>
        <w:t>Seeking</w:t>
      </w:r>
      <w:r w:rsidRPr="005E6894">
        <w:rPr>
          <w:rFonts w:ascii="Times New Roman" w:hAnsi="Times New Roman" w:cs="Times New Roman"/>
          <w:spacing w:val="-22"/>
        </w:rPr>
        <w:t xml:space="preserve"> </w:t>
      </w:r>
      <w:r w:rsidRPr="005E6894">
        <w:rPr>
          <w:rFonts w:ascii="Times New Roman" w:hAnsi="Times New Roman" w:cs="Times New Roman"/>
        </w:rPr>
        <w:t>a</w:t>
      </w:r>
      <w:r w:rsidRPr="005E6894">
        <w:rPr>
          <w:rFonts w:ascii="Times New Roman" w:hAnsi="Times New Roman" w:cs="Times New Roman"/>
          <w:spacing w:val="-23"/>
        </w:rPr>
        <w:t xml:space="preserve"> </w:t>
      </w:r>
      <w:r w:rsidRPr="005E6894">
        <w:rPr>
          <w:rFonts w:ascii="Times New Roman" w:hAnsi="Times New Roman" w:cs="Times New Roman"/>
        </w:rPr>
        <w:t>challenging</w:t>
      </w:r>
      <w:r w:rsidRPr="005E6894">
        <w:rPr>
          <w:rFonts w:ascii="Times New Roman" w:hAnsi="Times New Roman" w:cs="Times New Roman"/>
          <w:spacing w:val="-22"/>
        </w:rPr>
        <w:t xml:space="preserve"> </w:t>
      </w:r>
      <w:r w:rsidRPr="005E6894">
        <w:rPr>
          <w:rFonts w:ascii="Times New Roman" w:hAnsi="Times New Roman" w:cs="Times New Roman"/>
        </w:rPr>
        <w:t>career</w:t>
      </w:r>
      <w:r w:rsidRPr="005E6894">
        <w:rPr>
          <w:rFonts w:ascii="Times New Roman" w:hAnsi="Times New Roman" w:cs="Times New Roman"/>
          <w:spacing w:val="-22"/>
        </w:rPr>
        <w:t xml:space="preserve"> </w:t>
      </w:r>
      <w:r w:rsidRPr="005E6894">
        <w:rPr>
          <w:rFonts w:ascii="Times New Roman" w:hAnsi="Times New Roman" w:cs="Times New Roman"/>
        </w:rPr>
        <w:t>and</w:t>
      </w:r>
      <w:r w:rsidRPr="005E6894">
        <w:rPr>
          <w:rFonts w:ascii="Times New Roman" w:hAnsi="Times New Roman" w:cs="Times New Roman"/>
          <w:spacing w:val="-23"/>
        </w:rPr>
        <w:t xml:space="preserve"> </w:t>
      </w:r>
      <w:r w:rsidRPr="005E6894">
        <w:rPr>
          <w:rFonts w:ascii="Times New Roman" w:hAnsi="Times New Roman" w:cs="Times New Roman"/>
        </w:rPr>
        <w:t>responsible</w:t>
      </w:r>
      <w:r w:rsidRPr="005E6894">
        <w:rPr>
          <w:rFonts w:ascii="Times New Roman" w:hAnsi="Times New Roman" w:cs="Times New Roman"/>
          <w:spacing w:val="-23"/>
        </w:rPr>
        <w:t xml:space="preserve"> </w:t>
      </w:r>
      <w:r w:rsidRPr="005E6894">
        <w:rPr>
          <w:rFonts w:ascii="Times New Roman" w:hAnsi="Times New Roman" w:cs="Times New Roman"/>
        </w:rPr>
        <w:t>position</w:t>
      </w:r>
      <w:r w:rsidRPr="005E6894">
        <w:rPr>
          <w:rFonts w:ascii="Times New Roman" w:hAnsi="Times New Roman" w:cs="Times New Roman"/>
          <w:spacing w:val="-22"/>
        </w:rPr>
        <w:t xml:space="preserve"> </w:t>
      </w:r>
      <w:r w:rsidRPr="005E6894">
        <w:rPr>
          <w:rFonts w:ascii="Times New Roman" w:hAnsi="Times New Roman" w:cs="Times New Roman"/>
        </w:rPr>
        <w:t>in</w:t>
      </w:r>
      <w:r w:rsidRPr="005E6894">
        <w:rPr>
          <w:rFonts w:ascii="Times New Roman" w:hAnsi="Times New Roman" w:cs="Times New Roman"/>
          <w:spacing w:val="-23"/>
        </w:rPr>
        <w:t xml:space="preserve"> </w:t>
      </w:r>
      <w:r w:rsidRPr="005E6894">
        <w:rPr>
          <w:rFonts w:ascii="Times New Roman" w:hAnsi="Times New Roman" w:cs="Times New Roman"/>
        </w:rPr>
        <w:t>a</w:t>
      </w:r>
      <w:r w:rsidRPr="005E6894">
        <w:rPr>
          <w:rFonts w:ascii="Times New Roman" w:hAnsi="Times New Roman" w:cs="Times New Roman"/>
          <w:spacing w:val="-23"/>
        </w:rPr>
        <w:t xml:space="preserve"> </w:t>
      </w:r>
      <w:r w:rsidRPr="005E6894">
        <w:rPr>
          <w:rFonts w:ascii="Times New Roman" w:hAnsi="Times New Roman" w:cs="Times New Roman"/>
        </w:rPr>
        <w:t>good organization, which can add to my overall skills and provide an atmosphere</w:t>
      </w:r>
      <w:r w:rsidRPr="005E6894">
        <w:rPr>
          <w:rFonts w:ascii="Times New Roman" w:hAnsi="Times New Roman" w:cs="Times New Roman"/>
          <w:spacing w:val="-44"/>
        </w:rPr>
        <w:t xml:space="preserve"> </w:t>
      </w:r>
      <w:r w:rsidRPr="005E6894">
        <w:rPr>
          <w:rFonts w:ascii="Times New Roman" w:hAnsi="Times New Roman" w:cs="Times New Roman"/>
        </w:rPr>
        <w:t>conducive to continuous growth and advancement based on personal</w:t>
      </w:r>
      <w:r w:rsidRPr="005E6894">
        <w:rPr>
          <w:rFonts w:ascii="Times New Roman" w:hAnsi="Times New Roman" w:cs="Times New Roman"/>
          <w:spacing w:val="-42"/>
        </w:rPr>
        <w:t xml:space="preserve"> </w:t>
      </w:r>
      <w:r w:rsidRPr="005E6894">
        <w:rPr>
          <w:rFonts w:ascii="Times New Roman" w:hAnsi="Times New Roman" w:cs="Times New Roman"/>
        </w:rPr>
        <w:t>competency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012FA97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E20287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D2486DE" wp14:editId="3D56B569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6FFCF0D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2BCD476" w14:textId="77777777" w:rsidR="00A77B4D" w:rsidRPr="00565B06" w:rsidRDefault="0068746B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AA87A44972443DE8B04387C563C88D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tbl>
      <w:tblPr>
        <w:tblW w:w="945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Description w:val="Education layout table"/>
      </w:tblPr>
      <w:tblGrid>
        <w:gridCol w:w="1170"/>
        <w:gridCol w:w="4230"/>
        <w:gridCol w:w="1350"/>
        <w:gridCol w:w="1620"/>
        <w:gridCol w:w="1080"/>
      </w:tblGrid>
      <w:tr w:rsidR="00283CD9" w:rsidRPr="005E6894" w14:paraId="43E226D7" w14:textId="77777777" w:rsidTr="00283CD9">
        <w:trPr>
          <w:trHeight w:val="829"/>
        </w:trPr>
        <w:tc>
          <w:tcPr>
            <w:tcW w:w="1170" w:type="dxa"/>
          </w:tcPr>
          <w:p w14:paraId="4D7DA408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894">
              <w:rPr>
                <w:rFonts w:ascii="Times New Roman" w:hAnsi="Times New Roman" w:cs="Times New Roman"/>
                <w:b/>
                <w:sz w:val="24"/>
              </w:rPr>
              <w:t>Degree</w:t>
            </w:r>
          </w:p>
        </w:tc>
        <w:tc>
          <w:tcPr>
            <w:tcW w:w="4230" w:type="dxa"/>
          </w:tcPr>
          <w:p w14:paraId="680A9C8C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894">
              <w:rPr>
                <w:rFonts w:ascii="Times New Roman" w:hAnsi="Times New Roman" w:cs="Times New Roman"/>
                <w:b/>
                <w:sz w:val="24"/>
              </w:rPr>
              <w:t>Institutions</w:t>
            </w:r>
          </w:p>
        </w:tc>
        <w:tc>
          <w:tcPr>
            <w:tcW w:w="1350" w:type="dxa"/>
          </w:tcPr>
          <w:p w14:paraId="7A24984C" w14:textId="77777777" w:rsidR="00283CD9" w:rsidRPr="005E6894" w:rsidRDefault="00283CD9" w:rsidP="009051D1">
            <w:pPr>
              <w:pStyle w:val="TableParagraph"/>
              <w:spacing w:line="276" w:lineRule="auto"/>
              <w:ind w:right="4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894">
              <w:rPr>
                <w:rFonts w:ascii="Times New Roman" w:hAnsi="Times New Roman" w:cs="Times New Roman"/>
                <w:b/>
                <w:w w:val="95"/>
                <w:sz w:val="24"/>
              </w:rPr>
              <w:t xml:space="preserve">Passed </w:t>
            </w:r>
            <w:r w:rsidRPr="005E6894">
              <w:rPr>
                <w:rFonts w:ascii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1620" w:type="dxa"/>
          </w:tcPr>
          <w:p w14:paraId="68F39BF6" w14:textId="77777777" w:rsidR="00283CD9" w:rsidRPr="005E6894" w:rsidRDefault="00283CD9" w:rsidP="009051D1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894">
              <w:rPr>
                <w:rFonts w:ascii="Times New Roman" w:hAnsi="Times New Roman" w:cs="Times New Roman"/>
                <w:b/>
                <w:w w:val="95"/>
                <w:sz w:val="24"/>
              </w:rPr>
              <w:t xml:space="preserve">Percentage/ </w:t>
            </w:r>
            <w:r w:rsidRPr="005E6894">
              <w:rPr>
                <w:rFonts w:ascii="Times New Roman" w:hAnsi="Times New Roman" w:cs="Times New Roman"/>
                <w:b/>
                <w:sz w:val="24"/>
              </w:rPr>
              <w:t>Grade</w:t>
            </w:r>
          </w:p>
        </w:tc>
        <w:tc>
          <w:tcPr>
            <w:tcW w:w="1080" w:type="dxa"/>
          </w:tcPr>
          <w:p w14:paraId="64B30C0C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894">
              <w:rPr>
                <w:rFonts w:ascii="Times New Roman" w:hAnsi="Times New Roman" w:cs="Times New Roman"/>
                <w:b/>
                <w:w w:val="95"/>
                <w:sz w:val="24"/>
              </w:rPr>
              <w:t>Division</w:t>
            </w:r>
          </w:p>
        </w:tc>
      </w:tr>
      <w:tr w:rsidR="00283CD9" w:rsidRPr="005E6894" w14:paraId="51D0BAC1" w14:textId="77777777" w:rsidTr="00283CD9">
        <w:trPr>
          <w:trHeight w:val="512"/>
        </w:trPr>
        <w:tc>
          <w:tcPr>
            <w:tcW w:w="1170" w:type="dxa"/>
          </w:tcPr>
          <w:p w14:paraId="55F8D0F5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5E6894">
              <w:rPr>
                <w:rFonts w:ascii="Times New Roman" w:hAnsi="Times New Roman" w:cs="Times New Roman"/>
                <w:sz w:val="24"/>
              </w:rPr>
              <w:t>SLC</w:t>
            </w:r>
          </w:p>
        </w:tc>
        <w:tc>
          <w:tcPr>
            <w:tcW w:w="4230" w:type="dxa"/>
          </w:tcPr>
          <w:p w14:paraId="45753273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5E6894">
              <w:rPr>
                <w:rFonts w:ascii="Times New Roman" w:hAnsi="Times New Roman" w:cs="Times New Roman"/>
                <w:sz w:val="24"/>
              </w:rPr>
              <w:t xml:space="preserve">Shree </w:t>
            </w:r>
            <w:proofErr w:type="spellStart"/>
            <w:r w:rsidRPr="005E6894">
              <w:rPr>
                <w:rFonts w:ascii="Times New Roman" w:hAnsi="Times New Roman" w:cs="Times New Roman"/>
                <w:sz w:val="24"/>
              </w:rPr>
              <w:t>Pashupati</w:t>
            </w:r>
            <w:proofErr w:type="spellEnd"/>
            <w:r w:rsidRPr="005E6894">
              <w:rPr>
                <w:rFonts w:ascii="Times New Roman" w:hAnsi="Times New Roman" w:cs="Times New Roman"/>
                <w:sz w:val="24"/>
              </w:rPr>
              <w:t xml:space="preserve"> Vidhya </w:t>
            </w:r>
            <w:proofErr w:type="spellStart"/>
            <w:proofErr w:type="gramStart"/>
            <w:r w:rsidRPr="005E6894">
              <w:rPr>
                <w:rFonts w:ascii="Times New Roman" w:hAnsi="Times New Roman" w:cs="Times New Roman"/>
                <w:sz w:val="24"/>
              </w:rPr>
              <w:t>Aashram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Narayanpur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, dang</w:t>
            </w:r>
          </w:p>
        </w:tc>
        <w:tc>
          <w:tcPr>
            <w:tcW w:w="1350" w:type="dxa"/>
          </w:tcPr>
          <w:p w14:paraId="3C1D51C0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5E6894"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620" w:type="dxa"/>
          </w:tcPr>
          <w:p w14:paraId="4BD602C6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</w:t>
            </w:r>
          </w:p>
        </w:tc>
        <w:tc>
          <w:tcPr>
            <w:tcW w:w="1080" w:type="dxa"/>
          </w:tcPr>
          <w:p w14:paraId="6C353F77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B+</w:t>
            </w:r>
          </w:p>
        </w:tc>
      </w:tr>
      <w:tr w:rsidR="00283CD9" w:rsidRPr="005E6894" w14:paraId="7D0A05AF" w14:textId="77777777" w:rsidTr="00283CD9">
        <w:trPr>
          <w:trHeight w:val="829"/>
        </w:trPr>
        <w:tc>
          <w:tcPr>
            <w:tcW w:w="1170" w:type="dxa"/>
          </w:tcPr>
          <w:p w14:paraId="4F996823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5E6894">
              <w:rPr>
                <w:rFonts w:ascii="Times New Roman" w:hAnsi="Times New Roman" w:cs="Times New Roman"/>
                <w:sz w:val="24"/>
              </w:rPr>
              <w:t>+2</w:t>
            </w:r>
          </w:p>
        </w:tc>
        <w:tc>
          <w:tcPr>
            <w:tcW w:w="4230" w:type="dxa"/>
          </w:tcPr>
          <w:p w14:paraId="4B3CE161" w14:textId="77777777" w:rsidR="00283CD9" w:rsidRPr="00C44031" w:rsidRDefault="00283CD9" w:rsidP="009051D1">
            <w:pPr>
              <w:pStyle w:val="BodyText"/>
              <w:jc w:val="center"/>
              <w:rPr>
                <w:i w:val="0"/>
                <w:iCs/>
                <w:sz w:val="28"/>
                <w:szCs w:val="28"/>
              </w:rPr>
            </w:pPr>
            <w:r w:rsidRPr="00C44031">
              <w:rPr>
                <w:i w:val="0"/>
                <w:iCs/>
              </w:rPr>
              <w:t xml:space="preserve">Government boys senior secondary </w:t>
            </w:r>
            <w:proofErr w:type="gramStart"/>
            <w:r w:rsidRPr="00C44031">
              <w:rPr>
                <w:i w:val="0"/>
                <w:iCs/>
              </w:rPr>
              <w:t>school</w:t>
            </w:r>
            <w:r>
              <w:rPr>
                <w:i w:val="0"/>
                <w:iCs/>
              </w:rPr>
              <w:t xml:space="preserve"> ,</w:t>
            </w:r>
            <w:proofErr w:type="gramEnd"/>
            <w:r>
              <w:rPr>
                <w:i w:val="0"/>
                <w:iCs/>
              </w:rPr>
              <w:t xml:space="preserve"> CR Park New Delhi</w:t>
            </w:r>
          </w:p>
        </w:tc>
        <w:tc>
          <w:tcPr>
            <w:tcW w:w="1350" w:type="dxa"/>
          </w:tcPr>
          <w:p w14:paraId="799F17D5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5E6894"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620" w:type="dxa"/>
          </w:tcPr>
          <w:p w14:paraId="67623F29" w14:textId="77777777" w:rsidR="00283CD9" w:rsidRPr="005E6894" w:rsidRDefault="00283CD9" w:rsidP="009051D1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70%</w:t>
            </w:r>
          </w:p>
        </w:tc>
        <w:tc>
          <w:tcPr>
            <w:tcW w:w="1080" w:type="dxa"/>
          </w:tcPr>
          <w:p w14:paraId="3F1E009B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5E6894">
              <w:rPr>
                <w:rFonts w:ascii="Times New Roman" w:hAnsi="Times New Roman" w:cs="Times New Roman"/>
                <w:w w:val="93"/>
                <w:sz w:val="24"/>
              </w:rPr>
              <w:t>B</w:t>
            </w:r>
            <w:r>
              <w:rPr>
                <w:rFonts w:ascii="Times New Roman" w:hAnsi="Times New Roman" w:cs="Times New Roman"/>
                <w:w w:val="93"/>
                <w:sz w:val="24"/>
              </w:rPr>
              <w:t>+</w:t>
            </w:r>
          </w:p>
        </w:tc>
      </w:tr>
      <w:tr w:rsidR="00283CD9" w:rsidRPr="005E6894" w14:paraId="0DE7D985" w14:textId="77777777" w:rsidTr="00283CD9">
        <w:trPr>
          <w:trHeight w:val="829"/>
        </w:trPr>
        <w:tc>
          <w:tcPr>
            <w:tcW w:w="1170" w:type="dxa"/>
          </w:tcPr>
          <w:p w14:paraId="04890071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Bachelor’s</w:t>
            </w:r>
          </w:p>
        </w:tc>
        <w:tc>
          <w:tcPr>
            <w:tcW w:w="4230" w:type="dxa"/>
          </w:tcPr>
          <w:p w14:paraId="16E297E4" w14:textId="77777777" w:rsidR="00283CD9" w:rsidRPr="005E6894" w:rsidRDefault="00283CD9" w:rsidP="009051D1">
            <w:pPr>
              <w:pStyle w:val="TableParagraph"/>
              <w:tabs>
                <w:tab w:val="left" w:pos="1528"/>
                <w:tab w:val="left" w:pos="2468"/>
                <w:tab w:val="left" w:pos="3415"/>
              </w:tabs>
              <w:spacing w:line="276" w:lineRule="auto"/>
              <w:ind w:right="9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Patan multiple campus, Lalitpur</w:t>
            </w:r>
          </w:p>
        </w:tc>
        <w:tc>
          <w:tcPr>
            <w:tcW w:w="1350" w:type="dxa"/>
          </w:tcPr>
          <w:p w14:paraId="0DE9B915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Running</w:t>
            </w:r>
          </w:p>
        </w:tc>
        <w:tc>
          <w:tcPr>
            <w:tcW w:w="1620" w:type="dxa"/>
          </w:tcPr>
          <w:p w14:paraId="5A6E1765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14:paraId="4C846372" w14:textId="77777777" w:rsidR="00283CD9" w:rsidRPr="005E6894" w:rsidRDefault="00283CD9" w:rsidP="009051D1">
            <w:pPr>
              <w:pStyle w:val="TableParagraph"/>
              <w:jc w:val="center"/>
              <w:rPr>
                <w:rFonts w:ascii="Times New Roman" w:hAnsi="Times New Roman" w:cs="Times New Roman"/>
                <w:w w:val="93"/>
                <w:sz w:val="24"/>
              </w:rPr>
            </w:pPr>
          </w:p>
        </w:tc>
      </w:tr>
    </w:tbl>
    <w:p w14:paraId="6412F369" w14:textId="043DAF60"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0D94DD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10F0C4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27A50EA" wp14:editId="697EFDB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7C685661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2F15F14" w14:textId="77777777" w:rsidR="005E088C" w:rsidRPr="00565B06" w:rsidRDefault="0068746B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792CB56B1CC498C8FFFB911323983E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3B8D220E" w14:textId="04879449" w:rsidR="005E088C" w:rsidRPr="00565B06" w:rsidRDefault="00283CD9" w:rsidP="0019393B">
      <w:pPr>
        <w:pStyle w:val="BodyText"/>
      </w:pPr>
      <w:r>
        <w:t xml:space="preserve">Web </w:t>
      </w:r>
      <w:proofErr w:type="spellStart"/>
      <w:r>
        <w:t>Devloper</w:t>
      </w:r>
      <w:proofErr w:type="spellEnd"/>
      <w:r w:rsidR="005E088C" w:rsidRPr="00565B06">
        <w:t xml:space="preserve"> | </w:t>
      </w:r>
      <w:proofErr w:type="spellStart"/>
      <w:r>
        <w:t>Nisu</w:t>
      </w:r>
      <w:proofErr w:type="spellEnd"/>
      <w:r>
        <w:t xml:space="preserve"> Production</w:t>
      </w:r>
    </w:p>
    <w:p w14:paraId="306035D9" w14:textId="4EEA59B2" w:rsidR="005E088C" w:rsidRPr="00565B06" w:rsidRDefault="00283CD9" w:rsidP="004F199F">
      <w:pPr>
        <w:pStyle w:val="Heading3"/>
      </w:pPr>
      <w:r>
        <w:t>feb-23</w:t>
      </w:r>
      <w:r w:rsidR="005E088C" w:rsidRPr="00565B06">
        <w:t xml:space="preserve"> – </w:t>
      </w:r>
      <w:r>
        <w:t>may-25 2022</w:t>
      </w:r>
    </w:p>
    <w:p w14:paraId="24854776" w14:textId="25E738C9" w:rsidR="00283CD9" w:rsidRPr="00EE78A4" w:rsidRDefault="00283CD9" w:rsidP="00283CD9">
      <w:pPr>
        <w:pStyle w:val="BodyText"/>
        <w:spacing w:before="92"/>
        <w:ind w:right="5446"/>
        <w:rPr>
          <w:rFonts w:asciiTheme="minorHAnsi" w:hAnsiTheme="minorHAnsi" w:cstheme="minorHAnsi"/>
          <w:bCs/>
          <w:i w:val="0"/>
          <w:w w:val="105"/>
          <w:sz w:val="24"/>
        </w:rPr>
      </w:pPr>
      <w:r w:rsidRPr="00EE78A4">
        <w:rPr>
          <w:rFonts w:asciiTheme="minorHAnsi" w:hAnsiTheme="minorHAnsi" w:cstheme="minorHAnsi"/>
          <w:bCs/>
          <w:i w:val="0"/>
          <w:w w:val="105"/>
          <w:sz w:val="24"/>
        </w:rPr>
        <w:t>4 Month of internship in Nisu Production as a web developer.</w:t>
      </w:r>
    </w:p>
    <w:p w14:paraId="75FE9999" w14:textId="5D731F51" w:rsidR="005E088C" w:rsidRPr="00565B06" w:rsidRDefault="005E088C" w:rsidP="005E088C"/>
    <w:p w14:paraId="30863968" w14:textId="3EDA1B6D"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2CD86AE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8552320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7D76397" wp14:editId="2D146E1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5B348DD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5313C05" w14:textId="77777777" w:rsidR="00143224" w:rsidRPr="00565B06" w:rsidRDefault="0068746B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47724684C1A54CE69443230B52383F5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7820077" w14:textId="77777777" w:rsidTr="00565B06">
        <w:tc>
          <w:tcPr>
            <w:tcW w:w="4320" w:type="dxa"/>
          </w:tcPr>
          <w:p w14:paraId="16625A21" w14:textId="7EF53E6C" w:rsidR="001533BA" w:rsidRPr="00565B06" w:rsidRDefault="001533BA" w:rsidP="001533BA">
            <w:pPr>
              <w:pStyle w:val="ListBullet"/>
              <w:spacing w:after="80"/>
            </w:pPr>
            <w:bookmarkStart w:id="0" w:name="_GoBack"/>
            <w:r>
              <w:rPr>
                <w:rFonts w:ascii="Times New Roman" w:hAnsi="Times New Roman" w:cs="Times New Roman"/>
                <w:w w:val="105"/>
              </w:rPr>
              <w:t>Good Interaction skill</w:t>
            </w:r>
            <w:r w:rsidRPr="005E6894">
              <w:rPr>
                <w:rFonts w:ascii="Times New Roman" w:hAnsi="Times New Roman" w:cs="Times New Roman"/>
                <w:w w:val="105"/>
              </w:rPr>
              <w:t>,</w:t>
            </w:r>
            <w:r>
              <w:rPr>
                <w:rFonts w:ascii="Times New Roman" w:hAnsi="Times New Roman" w:cs="Times New Roman"/>
                <w:w w:val="105"/>
              </w:rPr>
              <w:t xml:space="preserve"> </w:t>
            </w:r>
            <w:r w:rsidRPr="005E6894">
              <w:rPr>
                <w:rFonts w:ascii="Times New Roman" w:hAnsi="Times New Roman" w:cs="Times New Roman"/>
                <w:w w:val="105"/>
              </w:rPr>
              <w:t>Positive attitude</w:t>
            </w:r>
            <w:r w:rsidRPr="005E6894">
              <w:rPr>
                <w:rFonts w:ascii="Times New Roman" w:hAnsi="Times New Roman" w:cs="Times New Roman"/>
                <w:spacing w:val="-31"/>
                <w:w w:val="105"/>
              </w:rPr>
              <w:t xml:space="preserve"> </w:t>
            </w:r>
            <w:r w:rsidRPr="005E6894">
              <w:rPr>
                <w:rFonts w:ascii="Times New Roman" w:hAnsi="Times New Roman" w:cs="Times New Roman"/>
                <w:w w:val="105"/>
              </w:rPr>
              <w:t>toward</w:t>
            </w:r>
            <w:r w:rsidRPr="005E6894">
              <w:rPr>
                <w:rFonts w:ascii="Times New Roman" w:hAnsi="Times New Roman" w:cs="Times New Roman"/>
                <w:spacing w:val="-32"/>
                <w:w w:val="105"/>
              </w:rPr>
              <w:t xml:space="preserve"> </w:t>
            </w:r>
            <w:r w:rsidRPr="005E6894">
              <w:rPr>
                <w:rFonts w:ascii="Times New Roman" w:hAnsi="Times New Roman" w:cs="Times New Roman"/>
                <w:w w:val="105"/>
              </w:rPr>
              <w:t>work</w:t>
            </w:r>
            <w:r w:rsidRPr="005E6894">
              <w:rPr>
                <w:rFonts w:ascii="Times New Roman" w:hAnsi="Times New Roman" w:cs="Times New Roman"/>
                <w:spacing w:val="-31"/>
                <w:w w:val="105"/>
              </w:rPr>
              <w:t xml:space="preserve"> </w:t>
            </w:r>
            <w:r w:rsidRPr="005E6894">
              <w:rPr>
                <w:rFonts w:ascii="Times New Roman" w:hAnsi="Times New Roman" w:cs="Times New Roman"/>
                <w:w w:val="105"/>
              </w:rPr>
              <w:t>and</w:t>
            </w:r>
            <w:r w:rsidRPr="005E6894">
              <w:rPr>
                <w:rFonts w:ascii="Times New Roman" w:hAnsi="Times New Roman" w:cs="Times New Roman"/>
                <w:spacing w:val="-31"/>
                <w:w w:val="105"/>
              </w:rPr>
              <w:t xml:space="preserve"> </w:t>
            </w:r>
            <w:r w:rsidRPr="005E6894">
              <w:rPr>
                <w:rFonts w:ascii="Times New Roman" w:hAnsi="Times New Roman" w:cs="Times New Roman"/>
                <w:w w:val="105"/>
              </w:rPr>
              <w:t>communication skill.</w:t>
            </w:r>
            <w:bookmarkEnd w:id="0"/>
          </w:p>
        </w:tc>
        <w:tc>
          <w:tcPr>
            <w:tcW w:w="4320" w:type="dxa"/>
            <w:tcMar>
              <w:left w:w="576" w:type="dxa"/>
            </w:tcMar>
          </w:tcPr>
          <w:p w14:paraId="587FBCFC" w14:textId="50329860" w:rsidR="00F904FC" w:rsidRPr="00565B06" w:rsidRDefault="00F904FC" w:rsidP="001533BA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275A0FC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158A4CF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3D0918C" wp14:editId="736C60E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3626F1E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0B748EF" w14:textId="77777777" w:rsidR="00AC7C34" w:rsidRPr="00565B06" w:rsidRDefault="0068746B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B70B6B8117374B3C94B89D56B40F065C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55ADCB2C" w14:textId="790E8566" w:rsidR="007A0F44" w:rsidRPr="00565B06" w:rsidRDefault="001533BA" w:rsidP="001533BA">
      <w:r>
        <w:t>Sound Knowledge of MS Word, Excel, Internet and PowerPoint.</w:t>
      </w:r>
      <w:r w:rsidRPr="001533BA">
        <w:rPr>
          <w:rFonts w:ascii="Times New Roman" w:hAnsi="Times New Roman" w:cs="Times New Roman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This is insuring that whatsoever information furnished above is absolutely correct</w:t>
      </w:r>
      <w:r w:rsidRPr="005E6894">
        <w:rPr>
          <w:rFonts w:ascii="Times New Roman" w:hAnsi="Times New Roman" w:cs="Times New Roman"/>
          <w:spacing w:val="-24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to</w:t>
      </w:r>
      <w:r w:rsidRPr="005E6894">
        <w:rPr>
          <w:rFonts w:ascii="Times New Roman" w:hAnsi="Times New Roman" w:cs="Times New Roman"/>
          <w:spacing w:val="-23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the</w:t>
      </w:r>
      <w:r w:rsidRPr="005E6894">
        <w:rPr>
          <w:rFonts w:ascii="Times New Roman" w:hAnsi="Times New Roman" w:cs="Times New Roman"/>
          <w:spacing w:val="-23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best</w:t>
      </w:r>
      <w:r w:rsidRPr="005E6894">
        <w:rPr>
          <w:rFonts w:ascii="Times New Roman" w:hAnsi="Times New Roman" w:cs="Times New Roman"/>
          <w:spacing w:val="-24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of</w:t>
      </w:r>
      <w:r w:rsidRPr="005E6894">
        <w:rPr>
          <w:rFonts w:ascii="Times New Roman" w:hAnsi="Times New Roman" w:cs="Times New Roman"/>
          <w:spacing w:val="-22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my</w:t>
      </w:r>
      <w:r w:rsidRPr="005E6894">
        <w:rPr>
          <w:rFonts w:ascii="Times New Roman" w:hAnsi="Times New Roman" w:cs="Times New Roman"/>
          <w:spacing w:val="-24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knowledge.</w:t>
      </w:r>
      <w:r w:rsidRPr="005E6894">
        <w:rPr>
          <w:rFonts w:ascii="Times New Roman" w:hAnsi="Times New Roman" w:cs="Times New Roman"/>
          <w:spacing w:val="-24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If</w:t>
      </w:r>
      <w:r w:rsidRPr="005E6894">
        <w:rPr>
          <w:rFonts w:ascii="Times New Roman" w:hAnsi="Times New Roman" w:cs="Times New Roman"/>
          <w:spacing w:val="-23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provide</w:t>
      </w:r>
      <w:r w:rsidRPr="005E6894">
        <w:rPr>
          <w:rFonts w:ascii="Times New Roman" w:hAnsi="Times New Roman" w:cs="Times New Roman"/>
          <w:spacing w:val="-23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me</w:t>
      </w:r>
      <w:r w:rsidRPr="005E6894">
        <w:rPr>
          <w:rFonts w:ascii="Times New Roman" w:hAnsi="Times New Roman" w:cs="Times New Roman"/>
          <w:spacing w:val="-23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adequate</w:t>
      </w:r>
      <w:r w:rsidRPr="005E6894">
        <w:rPr>
          <w:rFonts w:ascii="Times New Roman" w:hAnsi="Times New Roman" w:cs="Times New Roman"/>
          <w:spacing w:val="-24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opportunities</w:t>
      </w:r>
      <w:r w:rsidRPr="005E6894">
        <w:rPr>
          <w:rFonts w:ascii="Times New Roman" w:hAnsi="Times New Roman" w:cs="Times New Roman"/>
          <w:spacing w:val="-22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to</w:t>
      </w:r>
      <w:r w:rsidRPr="005E6894">
        <w:rPr>
          <w:rFonts w:ascii="Times New Roman" w:hAnsi="Times New Roman" w:cs="Times New Roman"/>
          <w:spacing w:val="-24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work</w:t>
      </w:r>
      <w:r w:rsidRPr="005E6894">
        <w:rPr>
          <w:rFonts w:ascii="Times New Roman" w:hAnsi="Times New Roman" w:cs="Times New Roman"/>
          <w:spacing w:val="-23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in</w:t>
      </w:r>
      <w:r w:rsidRPr="005E6894">
        <w:rPr>
          <w:rFonts w:ascii="Times New Roman" w:hAnsi="Times New Roman" w:cs="Times New Roman"/>
          <w:spacing w:val="-23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your organization,</w:t>
      </w:r>
      <w:r w:rsidRPr="005E6894">
        <w:rPr>
          <w:rFonts w:ascii="Times New Roman" w:hAnsi="Times New Roman" w:cs="Times New Roman"/>
          <w:spacing w:val="-29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I</w:t>
      </w:r>
      <w:r w:rsidRPr="005E6894">
        <w:rPr>
          <w:rFonts w:ascii="Times New Roman" w:hAnsi="Times New Roman" w:cs="Times New Roman"/>
          <w:spacing w:val="-28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assure</w:t>
      </w:r>
      <w:r w:rsidRPr="005E6894">
        <w:rPr>
          <w:rFonts w:ascii="Times New Roman" w:hAnsi="Times New Roman" w:cs="Times New Roman"/>
          <w:spacing w:val="-28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you</w:t>
      </w:r>
      <w:r w:rsidRPr="005E6894">
        <w:rPr>
          <w:rFonts w:ascii="Times New Roman" w:hAnsi="Times New Roman" w:cs="Times New Roman"/>
          <w:spacing w:val="-28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that</w:t>
      </w:r>
      <w:r w:rsidRPr="005E6894">
        <w:rPr>
          <w:rFonts w:ascii="Times New Roman" w:hAnsi="Times New Roman" w:cs="Times New Roman"/>
          <w:spacing w:val="-29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I</w:t>
      </w:r>
      <w:r w:rsidRPr="005E6894">
        <w:rPr>
          <w:rFonts w:ascii="Times New Roman" w:hAnsi="Times New Roman" w:cs="Times New Roman"/>
          <w:spacing w:val="-28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will</w:t>
      </w:r>
      <w:r w:rsidRPr="005E6894">
        <w:rPr>
          <w:rFonts w:ascii="Times New Roman" w:hAnsi="Times New Roman" w:cs="Times New Roman"/>
          <w:spacing w:val="-30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not</w:t>
      </w:r>
      <w:r w:rsidRPr="005E6894">
        <w:rPr>
          <w:rFonts w:ascii="Times New Roman" w:hAnsi="Times New Roman" w:cs="Times New Roman"/>
          <w:spacing w:val="-28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leave</w:t>
      </w:r>
      <w:r w:rsidRPr="005E6894">
        <w:rPr>
          <w:rFonts w:ascii="Times New Roman" w:hAnsi="Times New Roman" w:cs="Times New Roman"/>
          <w:spacing w:val="-28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stone</w:t>
      </w:r>
      <w:r w:rsidRPr="005E6894">
        <w:rPr>
          <w:rFonts w:ascii="Times New Roman" w:hAnsi="Times New Roman" w:cs="Times New Roman"/>
          <w:spacing w:val="-29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unturned</w:t>
      </w:r>
      <w:r w:rsidRPr="005E6894">
        <w:rPr>
          <w:rFonts w:ascii="Times New Roman" w:hAnsi="Times New Roman" w:cs="Times New Roman"/>
          <w:spacing w:val="-29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to</w:t>
      </w:r>
      <w:r w:rsidRPr="005E6894">
        <w:rPr>
          <w:rFonts w:ascii="Times New Roman" w:hAnsi="Times New Roman" w:cs="Times New Roman"/>
          <w:spacing w:val="-29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satisfy</w:t>
      </w:r>
      <w:r w:rsidRPr="005E6894">
        <w:rPr>
          <w:rFonts w:ascii="Times New Roman" w:hAnsi="Times New Roman" w:cs="Times New Roman"/>
          <w:spacing w:val="-29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you</w:t>
      </w:r>
      <w:r w:rsidRPr="005E6894">
        <w:rPr>
          <w:rFonts w:ascii="Times New Roman" w:hAnsi="Times New Roman" w:cs="Times New Roman"/>
          <w:spacing w:val="-29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by</w:t>
      </w:r>
      <w:r w:rsidRPr="005E6894">
        <w:rPr>
          <w:rFonts w:ascii="Times New Roman" w:hAnsi="Times New Roman" w:cs="Times New Roman"/>
          <w:spacing w:val="-29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my</w:t>
      </w:r>
      <w:r w:rsidRPr="005E6894">
        <w:rPr>
          <w:rFonts w:ascii="Times New Roman" w:hAnsi="Times New Roman" w:cs="Times New Roman"/>
          <w:spacing w:val="-28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hard</w:t>
      </w:r>
      <w:r w:rsidRPr="005E6894">
        <w:rPr>
          <w:rFonts w:ascii="Times New Roman" w:hAnsi="Times New Roman" w:cs="Times New Roman"/>
          <w:spacing w:val="-29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work &amp;</w:t>
      </w:r>
      <w:r w:rsidRPr="005E6894">
        <w:rPr>
          <w:rFonts w:ascii="Times New Roman" w:hAnsi="Times New Roman" w:cs="Times New Roman"/>
          <w:spacing w:val="-11"/>
          <w:w w:val="105"/>
        </w:rPr>
        <w:t xml:space="preserve"> </w:t>
      </w:r>
      <w:r w:rsidRPr="005E6894">
        <w:rPr>
          <w:rFonts w:ascii="Times New Roman" w:hAnsi="Times New Roman" w:cs="Times New Roman"/>
          <w:w w:val="105"/>
        </w:rPr>
        <w:t>honesty.</w:t>
      </w:r>
    </w:p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E162F" w14:textId="77777777" w:rsidR="0068746B" w:rsidRDefault="0068746B" w:rsidP="00F534FB">
      <w:pPr>
        <w:spacing w:after="0"/>
      </w:pPr>
      <w:r>
        <w:separator/>
      </w:r>
    </w:p>
  </w:endnote>
  <w:endnote w:type="continuationSeparator" w:id="0">
    <w:p w14:paraId="650DF79E" w14:textId="77777777" w:rsidR="0068746B" w:rsidRDefault="0068746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842E2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D9341" w14:textId="77777777" w:rsidR="0068746B" w:rsidRDefault="0068746B" w:rsidP="00F534FB">
      <w:pPr>
        <w:spacing w:after="0"/>
      </w:pPr>
      <w:r>
        <w:separator/>
      </w:r>
    </w:p>
  </w:footnote>
  <w:footnote w:type="continuationSeparator" w:id="0">
    <w:p w14:paraId="553C758F" w14:textId="77777777" w:rsidR="0068746B" w:rsidRDefault="0068746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F42CE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43855A" wp14:editId="1B5FAC8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03CB5814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E7CCA"/>
    <w:multiLevelType w:val="hybridMultilevel"/>
    <w:tmpl w:val="3DE874D4"/>
    <w:lvl w:ilvl="0" w:tplc="70A4A27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4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3BA"/>
    <w:rsid w:val="001539C4"/>
    <w:rsid w:val="00162BEE"/>
    <w:rsid w:val="00171E1B"/>
    <w:rsid w:val="00182F07"/>
    <w:rsid w:val="001858BD"/>
    <w:rsid w:val="00192573"/>
    <w:rsid w:val="0019393B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3CD9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21B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8746B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3D40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152A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EE78A4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3F3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283CD9"/>
    <w:pPr>
      <w:widowControl w:val="0"/>
      <w:autoSpaceDE w:val="0"/>
      <w:autoSpaceDN w:val="0"/>
      <w:spacing w:after="0"/>
    </w:pPr>
    <w:rPr>
      <w:rFonts w:ascii="Arial" w:eastAsia="Arial" w:hAnsi="Arial" w:cs="Arial"/>
      <w:i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283CD9"/>
    <w:rPr>
      <w:rFonts w:ascii="Arial" w:eastAsia="Arial" w:hAnsi="Arial" w:cs="Arial"/>
      <w:i/>
      <w:color w:val="auto"/>
    </w:rPr>
  </w:style>
  <w:style w:type="paragraph" w:customStyle="1" w:styleId="TableParagraph">
    <w:name w:val="Table Paragraph"/>
    <w:basedOn w:val="Normal"/>
    <w:uiPriority w:val="1"/>
    <w:qFormat/>
    <w:rsid w:val="00283CD9"/>
    <w:pPr>
      <w:widowControl w:val="0"/>
      <w:autoSpaceDE w:val="0"/>
      <w:autoSpaceDN w:val="0"/>
      <w:spacing w:after="0" w:line="272" w:lineRule="exact"/>
      <w:ind w:left="105"/>
    </w:pPr>
    <w:rPr>
      <w:rFonts w:ascii="Arial" w:eastAsia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us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4CE482BEED4AB38379B025344E9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EEC9D-8938-47B5-AB70-3D21B6070FD3}"/>
      </w:docPartPr>
      <w:docPartBody>
        <w:p w:rsidR="00B23319" w:rsidRDefault="006A7B31">
          <w:pPr>
            <w:pStyle w:val="434CE482BEED4AB38379B025344E98F5"/>
          </w:pPr>
          <w:r w:rsidRPr="009D0878">
            <w:t>Address</w:t>
          </w:r>
        </w:p>
      </w:docPartBody>
    </w:docPart>
    <w:docPart>
      <w:docPartPr>
        <w:name w:val="46F913B985A04FBFA09D6B88A4BC3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C55D9-57E9-40D9-9A3F-1518CCE38075}"/>
      </w:docPartPr>
      <w:docPartBody>
        <w:p w:rsidR="00B23319" w:rsidRDefault="006A7B31">
          <w:pPr>
            <w:pStyle w:val="46F913B985A04FBFA09D6B88A4BC3CCE"/>
          </w:pPr>
          <w:r w:rsidRPr="009D0878">
            <w:t>Phone</w:t>
          </w:r>
        </w:p>
      </w:docPartBody>
    </w:docPart>
    <w:docPart>
      <w:docPartPr>
        <w:name w:val="911A974F27C142F594FB751F0ED77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DBBA8-2CB2-4321-BAB8-E74366B2E91D}"/>
      </w:docPartPr>
      <w:docPartBody>
        <w:p w:rsidR="00B23319" w:rsidRDefault="006A7B31">
          <w:pPr>
            <w:pStyle w:val="911A974F27C142F594FB751F0ED77FE2"/>
          </w:pPr>
          <w:r w:rsidRPr="009D0878">
            <w:t>Email</w:t>
          </w:r>
        </w:p>
      </w:docPartBody>
    </w:docPart>
    <w:docPart>
      <w:docPartPr>
        <w:name w:val="26708E51F1D04F6AB2A7342B4AE92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DFA6C-4813-47FB-A245-0D85D7605397}"/>
      </w:docPartPr>
      <w:docPartBody>
        <w:p w:rsidR="00B23319" w:rsidRDefault="006A7B31">
          <w:pPr>
            <w:pStyle w:val="26708E51F1D04F6AB2A7342B4AE92D38"/>
          </w:pPr>
          <w:r w:rsidRPr="009D0878">
            <w:t>LinkedIn Profile</w:t>
          </w:r>
        </w:p>
      </w:docPartBody>
    </w:docPart>
    <w:docPart>
      <w:docPartPr>
        <w:name w:val="4D6577CC2ECB47C3B52D647FF637F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C551D-2848-4728-847B-A11D33A9EB0C}"/>
      </w:docPartPr>
      <w:docPartBody>
        <w:p w:rsidR="00B23319" w:rsidRDefault="006A7B31">
          <w:pPr>
            <w:pStyle w:val="4D6577CC2ECB47C3B52D647FF637FAF9"/>
          </w:pPr>
          <w:r w:rsidRPr="009D0878">
            <w:t>Twitter/Blog/Portfolio</w:t>
          </w:r>
        </w:p>
      </w:docPartBody>
    </w:docPart>
    <w:docPart>
      <w:docPartPr>
        <w:name w:val="7D8A90FE69364182AB7A0FD4BEC20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FDC92-D55F-44A4-8DBA-175BFAA80D4E}"/>
      </w:docPartPr>
      <w:docPartBody>
        <w:p w:rsidR="00B23319" w:rsidRDefault="006A7B31">
          <w:pPr>
            <w:pStyle w:val="7D8A90FE69364182AB7A0FD4BEC208AE"/>
          </w:pPr>
          <w:r w:rsidRPr="00D85CA4">
            <w:t>Objective</w:t>
          </w:r>
        </w:p>
      </w:docPartBody>
    </w:docPart>
    <w:docPart>
      <w:docPartPr>
        <w:name w:val="EAA87A44972443DE8B04387C563C8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A5F02-5D0B-4989-8B34-CA46A2EACC03}"/>
      </w:docPartPr>
      <w:docPartBody>
        <w:p w:rsidR="00B23319" w:rsidRDefault="006A7B31">
          <w:pPr>
            <w:pStyle w:val="EAA87A44972443DE8B04387C563C88DD"/>
          </w:pPr>
          <w:r w:rsidRPr="00565B06">
            <w:t>Education</w:t>
          </w:r>
        </w:p>
      </w:docPartBody>
    </w:docPart>
    <w:docPart>
      <w:docPartPr>
        <w:name w:val="4792CB56B1CC498C8FFFB91132398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30AC2-7EB5-4F39-BD5A-DF560ADBD674}"/>
      </w:docPartPr>
      <w:docPartBody>
        <w:p w:rsidR="00B23319" w:rsidRDefault="006A7B31">
          <w:pPr>
            <w:pStyle w:val="4792CB56B1CC498C8FFFB911323983E3"/>
          </w:pPr>
          <w:r w:rsidRPr="00565B06">
            <w:t>Experience</w:t>
          </w:r>
        </w:p>
      </w:docPartBody>
    </w:docPart>
    <w:docPart>
      <w:docPartPr>
        <w:name w:val="47724684C1A54CE69443230B52383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23C73-3C6B-42DE-87F4-9BC74CF53476}"/>
      </w:docPartPr>
      <w:docPartBody>
        <w:p w:rsidR="00B23319" w:rsidRDefault="006A7B31">
          <w:pPr>
            <w:pStyle w:val="47724684C1A54CE69443230B52383F53"/>
          </w:pPr>
          <w:r w:rsidRPr="00565B06">
            <w:t>Skills</w:t>
          </w:r>
        </w:p>
      </w:docPartBody>
    </w:docPart>
    <w:docPart>
      <w:docPartPr>
        <w:name w:val="B70B6B8117374B3C94B89D56B40F0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69EE4-96BC-4979-912B-0D0D8C470C33}"/>
      </w:docPartPr>
      <w:docPartBody>
        <w:p w:rsidR="00B23319" w:rsidRDefault="006A7B31">
          <w:pPr>
            <w:pStyle w:val="B70B6B8117374B3C94B89D56B40F065C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31"/>
    <w:rsid w:val="006A7B31"/>
    <w:rsid w:val="00B23319"/>
    <w:rsid w:val="00E0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F7379A9214462D8D8B447C5F7BF228">
    <w:name w:val="DCF7379A9214462D8D8B447C5F7BF228"/>
  </w:style>
  <w:style w:type="paragraph" w:customStyle="1" w:styleId="497CFCCCE0DC4273A23068E0FDC2E89F">
    <w:name w:val="497CFCCCE0DC4273A23068E0FDC2E89F"/>
  </w:style>
  <w:style w:type="paragraph" w:customStyle="1" w:styleId="434CE482BEED4AB38379B025344E98F5">
    <w:name w:val="434CE482BEED4AB38379B025344E98F5"/>
  </w:style>
  <w:style w:type="paragraph" w:customStyle="1" w:styleId="46F913B985A04FBFA09D6B88A4BC3CCE">
    <w:name w:val="46F913B985A04FBFA09D6B88A4BC3CCE"/>
  </w:style>
  <w:style w:type="paragraph" w:customStyle="1" w:styleId="911A974F27C142F594FB751F0ED77FE2">
    <w:name w:val="911A974F27C142F594FB751F0ED77FE2"/>
  </w:style>
  <w:style w:type="paragraph" w:customStyle="1" w:styleId="26708E51F1D04F6AB2A7342B4AE92D38">
    <w:name w:val="26708E51F1D04F6AB2A7342B4AE92D38"/>
  </w:style>
  <w:style w:type="paragraph" w:customStyle="1" w:styleId="4D6577CC2ECB47C3B52D647FF637FAF9">
    <w:name w:val="4D6577CC2ECB47C3B52D647FF637FAF9"/>
  </w:style>
  <w:style w:type="paragraph" w:customStyle="1" w:styleId="7D8A90FE69364182AB7A0FD4BEC208AE">
    <w:name w:val="7D8A90FE69364182AB7A0FD4BEC208AE"/>
  </w:style>
  <w:style w:type="paragraph" w:customStyle="1" w:styleId="453AB7A072F84A0CB81129B94973C718">
    <w:name w:val="453AB7A072F84A0CB81129B94973C718"/>
  </w:style>
  <w:style w:type="paragraph" w:customStyle="1" w:styleId="EAA87A44972443DE8B04387C563C88DD">
    <w:name w:val="EAA87A44972443DE8B04387C563C88DD"/>
  </w:style>
  <w:style w:type="paragraph" w:customStyle="1" w:styleId="C0C73FB03D8C4DCAB78CBC22B8EE1D42">
    <w:name w:val="C0C73FB03D8C4DCAB78CBC22B8EE1D4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5D21E7A239A4C83872D8DA96787DFDC">
    <w:name w:val="05D21E7A239A4C83872D8DA96787DFDC"/>
  </w:style>
  <w:style w:type="paragraph" w:customStyle="1" w:styleId="E34CCE9E44114D6886F0F4703F08A47B">
    <w:name w:val="E34CCE9E44114D6886F0F4703F08A47B"/>
  </w:style>
  <w:style w:type="paragraph" w:customStyle="1" w:styleId="68F80293EBAE4D57A6E641DA7109329B">
    <w:name w:val="68F80293EBAE4D57A6E641DA7109329B"/>
  </w:style>
  <w:style w:type="paragraph" w:customStyle="1" w:styleId="F403F9BF853C4882BE7670883F516A87">
    <w:name w:val="F403F9BF853C4882BE7670883F516A87"/>
  </w:style>
  <w:style w:type="paragraph" w:customStyle="1" w:styleId="BD9EF62CC2C54606B187D5F5214C531B">
    <w:name w:val="BD9EF62CC2C54606B187D5F5214C531B"/>
  </w:style>
  <w:style w:type="paragraph" w:customStyle="1" w:styleId="6D31E1E22A2F4B6EA47A5304D6D64A2F">
    <w:name w:val="6D31E1E22A2F4B6EA47A5304D6D64A2F"/>
  </w:style>
  <w:style w:type="paragraph" w:customStyle="1" w:styleId="ED592DADB0D9485482E25D24D88FE9FC">
    <w:name w:val="ED592DADB0D9485482E25D24D88FE9FC"/>
  </w:style>
  <w:style w:type="paragraph" w:customStyle="1" w:styleId="D2C5C17ABD9A483380CBCD797D36165B">
    <w:name w:val="D2C5C17ABD9A483380CBCD797D36165B"/>
  </w:style>
  <w:style w:type="paragraph" w:customStyle="1" w:styleId="B8DFA4DD8F3C46A59642178CC42721E7">
    <w:name w:val="B8DFA4DD8F3C46A59642178CC42721E7"/>
  </w:style>
  <w:style w:type="paragraph" w:customStyle="1" w:styleId="4792CB56B1CC498C8FFFB911323983E3">
    <w:name w:val="4792CB56B1CC498C8FFFB911323983E3"/>
  </w:style>
  <w:style w:type="paragraph" w:customStyle="1" w:styleId="F868F688828C4B598BEEE506A0B9E878">
    <w:name w:val="F868F688828C4B598BEEE506A0B9E878"/>
  </w:style>
  <w:style w:type="paragraph" w:customStyle="1" w:styleId="BE17B5D73A6744798874D9DF38BF4FB0">
    <w:name w:val="BE17B5D73A6744798874D9DF38BF4FB0"/>
  </w:style>
  <w:style w:type="paragraph" w:customStyle="1" w:styleId="3161311BB2AE4972A67695B3915B89B6">
    <w:name w:val="3161311BB2AE4972A67695B3915B89B6"/>
  </w:style>
  <w:style w:type="paragraph" w:customStyle="1" w:styleId="2FA5F38DF3404045A5203CD540F846CC">
    <w:name w:val="2FA5F38DF3404045A5203CD540F846CC"/>
  </w:style>
  <w:style w:type="paragraph" w:customStyle="1" w:styleId="6E83099F33064291887B32C9238D1C26">
    <w:name w:val="6E83099F33064291887B32C9238D1C26"/>
  </w:style>
  <w:style w:type="paragraph" w:customStyle="1" w:styleId="EC866378129048C98F06859FC4FB4EB5">
    <w:name w:val="EC866378129048C98F06859FC4FB4EB5"/>
  </w:style>
  <w:style w:type="paragraph" w:customStyle="1" w:styleId="F8A7551FDFF444EDBF96248DEA8421E2">
    <w:name w:val="F8A7551FDFF444EDBF96248DEA8421E2"/>
  </w:style>
  <w:style w:type="paragraph" w:customStyle="1" w:styleId="9276755FDD884DD0A00DF95C72C5D815">
    <w:name w:val="9276755FDD884DD0A00DF95C72C5D815"/>
  </w:style>
  <w:style w:type="paragraph" w:customStyle="1" w:styleId="F79AD2A043804492AB554E219EA10A08">
    <w:name w:val="F79AD2A043804492AB554E219EA10A08"/>
  </w:style>
  <w:style w:type="paragraph" w:customStyle="1" w:styleId="9193718319874A40BB820620437CCA48">
    <w:name w:val="9193718319874A40BB820620437CCA48"/>
  </w:style>
  <w:style w:type="paragraph" w:customStyle="1" w:styleId="47724684C1A54CE69443230B52383F53">
    <w:name w:val="47724684C1A54CE69443230B52383F53"/>
  </w:style>
  <w:style w:type="paragraph" w:customStyle="1" w:styleId="0C7D71EDC15242CDB5A9602EF299AC6D">
    <w:name w:val="0C7D71EDC15242CDB5A9602EF299AC6D"/>
  </w:style>
  <w:style w:type="paragraph" w:customStyle="1" w:styleId="8D3329CFE7F84063BD1E9CE030450156">
    <w:name w:val="8D3329CFE7F84063BD1E9CE030450156"/>
  </w:style>
  <w:style w:type="paragraph" w:customStyle="1" w:styleId="0F19867DCA8C4D0E8D5181D7775E375B">
    <w:name w:val="0F19867DCA8C4D0E8D5181D7775E375B"/>
  </w:style>
  <w:style w:type="paragraph" w:customStyle="1" w:styleId="EC3C476A58B64363815FC839EA3821ED">
    <w:name w:val="EC3C476A58B64363815FC839EA3821ED"/>
  </w:style>
  <w:style w:type="paragraph" w:customStyle="1" w:styleId="3A3859FDA0974BEEA9FD96B5768AC041">
    <w:name w:val="3A3859FDA0974BEEA9FD96B5768AC041"/>
  </w:style>
  <w:style w:type="paragraph" w:customStyle="1" w:styleId="B70B6B8117374B3C94B89D56B40F065C">
    <w:name w:val="B70B6B8117374B3C94B89D56B40F065C"/>
  </w:style>
  <w:style w:type="paragraph" w:customStyle="1" w:styleId="E18DBBFF4A104D33B4A394BA7BAD2EF9">
    <w:name w:val="E18DBBFF4A104D33B4A394BA7BAD2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Lalitpur ward-11, chakupat Nepal </CompanyAddress>
  <CompanyPhone>9816549955</CompanyPhone>
  <CompanyFax/>
  <CompanyEmail>splucky389@gmail.com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2022-05-19T10:54:00Z</dcterms:created>
  <dcterms:modified xsi:type="dcterms:W3CDTF">2022-12-14T12:22:00Z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